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512" w:rsidRPr="009D349B" w:rsidRDefault="009D349B">
      <w:pPr>
        <w:pStyle w:val="af9"/>
      </w:pPr>
      <w:r>
        <w:t xml:space="preserve">Роман </w:t>
      </w:r>
      <w:r>
        <w:br/>
        <w:t>Косоруков</w:t>
      </w:r>
    </w:p>
    <w:p w:rsidR="00556512" w:rsidRPr="009D349B" w:rsidRDefault="009D349B">
      <w:pPr>
        <w:pStyle w:val="af4"/>
      </w:pPr>
      <w:r>
        <w:t xml:space="preserve">Санкт-Петербург </w:t>
      </w:r>
      <w:r w:rsidRPr="009D349B">
        <w:t>|</w:t>
      </w:r>
      <w:r>
        <w:t xml:space="preserve"> +79811467235 </w:t>
      </w:r>
      <w:r w:rsidRPr="009D349B">
        <w:t>|</w:t>
      </w:r>
      <w:r>
        <w:t xml:space="preserve"> </w:t>
      </w:r>
      <w:proofErr w:type="spellStart"/>
      <w:r>
        <w:t>ko</w:t>
      </w:r>
      <w:r>
        <w:rPr>
          <w:lang w:val="en-US"/>
        </w:rPr>
        <w:t>zorukov</w:t>
      </w:r>
      <w:proofErr w:type="spellEnd"/>
      <w:r w:rsidRPr="009D349B">
        <w:t>@</w:t>
      </w:r>
      <w:proofErr w:type="spellStart"/>
      <w:r>
        <w:rPr>
          <w:lang w:val="en-US"/>
        </w:rPr>
        <w:t>icloud</w:t>
      </w:r>
      <w:proofErr w:type="spellEnd"/>
      <w:r w:rsidRPr="009D349B">
        <w:t>.</w:t>
      </w:r>
      <w:r>
        <w:rPr>
          <w:lang w:val="en-US"/>
        </w:rPr>
        <w:t>com</w:t>
      </w:r>
    </w:p>
    <w:p w:rsidR="00556512" w:rsidRDefault="002634CF">
      <w:pPr>
        <w:pStyle w:val="1"/>
      </w:pPr>
      <w:sdt>
        <w:sdtPr>
          <w:id w:val="-819804518"/>
          <w:placeholder>
            <w:docPart w:val="10768BC8F7A4A241B2A13A24372C83AB"/>
          </w:placeholder>
          <w:temporary/>
          <w:showingPlcHdr/>
          <w15:appearance w15:val="hidden"/>
        </w:sdtPr>
        <w:sdtEndPr/>
        <w:sdtContent>
          <w:r w:rsidR="00472BDB">
            <w:t>Сводка навыков</w:t>
          </w:r>
        </w:sdtContent>
      </w:sdt>
    </w:p>
    <w:p w:rsidR="00556512" w:rsidRPr="009D349B" w:rsidRDefault="009D349B">
      <w:pPr>
        <w:spacing w:after="180"/>
      </w:pPr>
      <w:r>
        <w:t>Свободное владение английским языком, возможность находить общий язык практически с любыми типами людей.</w:t>
      </w:r>
    </w:p>
    <w:p w:rsidR="00556512" w:rsidRDefault="002634CF">
      <w:pPr>
        <w:pStyle w:val="1"/>
      </w:pPr>
      <w:sdt>
        <w:sdtPr>
          <w:id w:val="-1150367223"/>
          <w:placeholder>
            <w:docPart w:val="716E2101BBDA9049BC99664BF71360CD"/>
          </w:placeholder>
          <w:temporary/>
          <w:showingPlcHdr/>
          <w15:appearance w15:val="hidden"/>
        </w:sdtPr>
        <w:sdtEndPr/>
        <w:sdtContent>
          <w:r w:rsidR="00472BDB">
            <w:t>Образование</w:t>
          </w:r>
        </w:sdtContent>
      </w:sdt>
    </w:p>
    <w:p w:rsidR="00556512" w:rsidRDefault="002634CF">
      <w:pPr>
        <w:pStyle w:val="2"/>
      </w:pPr>
      <w:sdt>
        <w:sdtPr>
          <w:id w:val="-1529011685"/>
          <w:placeholder>
            <w:docPart w:val="BCF31E4C0606D840A71AC424D8D71A7A"/>
          </w:placeholder>
          <w:temporary/>
          <w:showingPlcHdr/>
          <w15:appearance w15:val="hidden"/>
        </w:sdtPr>
        <w:sdtEndPr/>
        <w:sdtContent>
          <w:r w:rsidR="00472BDB">
            <w:t>Диплом/дата окончания</w:t>
          </w:r>
        </w:sdtContent>
      </w:sdt>
    </w:p>
    <w:p w:rsidR="00556512" w:rsidRPr="009D349B" w:rsidRDefault="009D349B">
      <w:r>
        <w:t xml:space="preserve">Информатика и вычислительная техника </w:t>
      </w:r>
      <w:r>
        <w:rPr>
          <w:lang w:val="en-US"/>
        </w:rPr>
        <w:t>/</w:t>
      </w:r>
      <w:r>
        <w:t xml:space="preserve"> 2021</w:t>
      </w:r>
    </w:p>
    <w:p w:rsidR="00556512" w:rsidRDefault="002634CF">
      <w:pPr>
        <w:pStyle w:val="1"/>
      </w:pPr>
      <w:sdt>
        <w:sdtPr>
          <w:id w:val="617349259"/>
          <w:placeholder>
            <w:docPart w:val="8E1F4292BDDE5C4696E94C4817A7D736"/>
          </w:placeholder>
          <w:temporary/>
          <w:showingPlcHdr/>
          <w15:appearance w15:val="hidden"/>
        </w:sdtPr>
        <w:sdtEndPr/>
        <w:sdtContent>
          <w:r w:rsidR="00472BDB">
            <w:t>Опыт работы</w:t>
          </w:r>
        </w:sdtContent>
      </w:sdt>
    </w:p>
    <w:p w:rsidR="00556512" w:rsidRDefault="002634CF">
      <w:pPr>
        <w:pStyle w:val="2"/>
      </w:pPr>
      <w:sdt>
        <w:sdtPr>
          <w:id w:val="692349886"/>
          <w:placeholder>
            <w:docPart w:val="5F6650FCCCB3C048BE358E6448653BEA"/>
          </w:placeholder>
          <w:temporary/>
          <w:showingPlcHdr/>
          <w15:appearance w15:val="hidden"/>
        </w:sdtPr>
        <w:sdtEndPr/>
        <w:sdtContent>
          <w:r w:rsidR="00472BDB">
            <w:t>Наименование работодателя</w:t>
          </w:r>
        </w:sdtContent>
      </w:sdt>
    </w:p>
    <w:p w:rsidR="00556512" w:rsidRPr="009D349B" w:rsidRDefault="009D349B">
      <w:pPr>
        <w:pStyle w:val="3"/>
      </w:pPr>
      <w:r>
        <w:t>Программист</w:t>
      </w:r>
      <w:r w:rsidRPr="009D349B">
        <w:t xml:space="preserve"> 2017-2019</w:t>
      </w:r>
      <w:r w:rsidRPr="009D349B">
        <w:br/>
      </w:r>
      <w:r>
        <w:t>Веб</w:t>
      </w:r>
      <w:r w:rsidRPr="009D349B">
        <w:t>-раз</w:t>
      </w:r>
      <w:r>
        <w:t>работчик 2019-2021</w:t>
      </w:r>
    </w:p>
    <w:p w:rsidR="00556512" w:rsidRDefault="009D349B">
      <w:r>
        <w:t>Разрабатывал проекты для онлайн-проектов кампании «Яндекс»</w:t>
      </w:r>
    </w:p>
    <w:p w:rsidR="00556512" w:rsidRDefault="002634CF">
      <w:pPr>
        <w:pStyle w:val="1"/>
      </w:pPr>
      <w:sdt>
        <w:sdtPr>
          <w:id w:val="250401295"/>
          <w:placeholder>
            <w:docPart w:val="A554C34044678742BC5D25C264227662"/>
          </w:placeholder>
          <w:temporary/>
          <w:showingPlcHdr/>
          <w15:appearance w15:val="hidden"/>
        </w:sdtPr>
        <w:sdtEndPr/>
        <w:sdtContent>
          <w:r w:rsidR="00472BDB">
            <w:t>Награды и благодарности</w:t>
          </w:r>
        </w:sdtContent>
      </w:sdt>
    </w:p>
    <w:p w:rsidR="00556512" w:rsidRDefault="002634CF">
      <w:pPr>
        <w:pStyle w:val="2"/>
      </w:pPr>
      <w:sdt>
        <w:sdtPr>
          <w:id w:val="-122928538"/>
          <w:placeholder>
            <w:docPart w:val="1F360181676A9A44B562FB0F97240EE8"/>
          </w:placeholder>
          <w:temporary/>
          <w:showingPlcHdr/>
          <w15:appearance w15:val="hidden"/>
        </w:sdtPr>
        <w:sdtEndPr/>
        <w:sdtContent>
          <w:r w:rsidR="00472BDB">
            <w:t>Тип награды/описание награды</w:t>
          </w:r>
        </w:sdtContent>
      </w:sdt>
    </w:p>
    <w:p w:rsidR="00556512" w:rsidRDefault="009D349B">
      <w:r>
        <w:t>Благодарность / программист недели</w:t>
      </w:r>
      <w:r>
        <w:br/>
        <w:t>Благодарность / проект 2019 года</w:t>
      </w:r>
      <w:bookmarkStart w:id="0" w:name="_GoBack"/>
      <w:bookmarkEnd w:id="0"/>
    </w:p>
    <w:sectPr w:rsidR="00556512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34CF" w:rsidRDefault="002634CF">
      <w:pPr>
        <w:spacing w:after="0" w:line="240" w:lineRule="auto"/>
      </w:pPr>
      <w:r>
        <w:separator/>
      </w:r>
    </w:p>
  </w:endnote>
  <w:endnote w:type="continuationSeparator" w:id="0">
    <w:p w:rsidR="002634CF" w:rsidRDefault="00263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6512" w:rsidRDefault="00472BDB">
        <w:pPr>
          <w:pStyle w:val="a9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34CF" w:rsidRDefault="002634CF">
      <w:pPr>
        <w:spacing w:after="0" w:line="240" w:lineRule="auto"/>
      </w:pPr>
      <w:r>
        <w:separator/>
      </w:r>
    </w:p>
  </w:footnote>
  <w:footnote w:type="continuationSeparator" w:id="0">
    <w:p w:rsidR="002634CF" w:rsidRDefault="00263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6512" w:rsidRDefault="00472BDB">
    <w:pPr>
      <w:pStyle w:val="a7"/>
    </w:pPr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6DAC2A9" id="Group 4" o:spid="_x0000_s1026" alt="Название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6512" w:rsidRDefault="00472BDB">
    <w:pPr>
      <w:pStyle w:val="a7"/>
    </w:pPr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Группа 5" title="Фон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Прямоугольник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Прямоугольник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75680E5" id="Группа 5" o:spid="_x0000_s1026" alt="Название: Фон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">
              <v:rect id="Прямоугольник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Прямоугольник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49B"/>
    <w:rsid w:val="001807F0"/>
    <w:rsid w:val="002634CF"/>
    <w:rsid w:val="00472BDB"/>
    <w:rsid w:val="004D20AC"/>
    <w:rsid w:val="00556512"/>
    <w:rsid w:val="009D349B"/>
    <w:rsid w:val="00F8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2BB7B1"/>
  <w15:chartTrackingRefBased/>
  <w15:docId w15:val="{F35E1DD8-3C41-C345-9946-1D3DDE89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ru-RU" w:eastAsia="ja-JP" w:bidi="ru-RU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2BDB"/>
  </w:style>
  <w:style w:type="paragraph" w:styleId="1">
    <w:name w:val="heading 1"/>
    <w:basedOn w:val="a"/>
    <w:next w:val="a"/>
    <w:link w:val="10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a4">
    <w:name w:val="Заголовок Знак"/>
    <w:basedOn w:val="a0"/>
    <w:link w:val="a3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a5">
    <w:name w:val="Subtitle"/>
    <w:basedOn w:val="a"/>
    <w:next w:val="a"/>
    <w:link w:val="a6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hAnsiTheme="majorHAnsi"/>
      <w:b/>
      <w:spacing w:val="21"/>
      <w:sz w:val="26"/>
    </w:rPr>
  </w:style>
  <w:style w:type="paragraph" w:styleId="a7">
    <w:name w:val="header"/>
    <w:basedOn w:val="a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</w:style>
  <w:style w:type="paragraph" w:styleId="a9">
    <w:name w:val="footer"/>
    <w:basedOn w:val="a"/>
    <w:link w:val="aa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aa">
    <w:name w:val="Нижний колонтитул Знак"/>
    <w:basedOn w:val="a0"/>
    <w:link w:val="a9"/>
    <w:uiPriority w:val="99"/>
    <w:rPr>
      <w:b/>
      <w:spacing w:val="21"/>
      <w:sz w:val="26"/>
    </w:rPr>
  </w:style>
  <w:style w:type="character" w:styleId="ab">
    <w:name w:val="Placeholder Text"/>
    <w:basedOn w:val="a0"/>
    <w:uiPriority w:val="99"/>
    <w:semiHidden/>
    <w:rPr>
      <w:color w:val="808080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ac">
    <w:name w:val="Emphasis"/>
    <w:basedOn w:val="a0"/>
    <w:uiPriority w:val="20"/>
    <w:semiHidden/>
    <w:unhideWhenUsed/>
    <w:qFormat/>
    <w:rPr>
      <w:b/>
      <w:iCs/>
    </w:rPr>
  </w:style>
  <w:style w:type="character" w:customStyle="1" w:styleId="a6">
    <w:name w:val="Подзаголовок Знак"/>
    <w:basedOn w:val="a0"/>
    <w:link w:val="a5"/>
    <w:uiPriority w:val="11"/>
    <w:semiHidden/>
    <w:rPr>
      <w:rFonts w:eastAsiaTheme="minorEastAsia"/>
      <w:i/>
      <w:spacing w:val="21"/>
      <w:sz w:val="36"/>
    </w:rPr>
  </w:style>
  <w:style w:type="character" w:styleId="ad">
    <w:name w:val="Strong"/>
    <w:basedOn w:val="a0"/>
    <w:uiPriority w:val="22"/>
    <w:semiHidden/>
    <w:unhideWhenUsed/>
    <w:qFormat/>
    <w:rPr>
      <w:b/>
      <w:bCs/>
      <w:caps/>
      <w:smallCaps w:val="0"/>
    </w:rPr>
  </w:style>
  <w:style w:type="paragraph" w:styleId="21">
    <w:name w:val="Quote"/>
    <w:basedOn w:val="a"/>
    <w:next w:val="a"/>
    <w:link w:val="22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22">
    <w:name w:val="Цитата 2 Знак"/>
    <w:basedOn w:val="a0"/>
    <w:link w:val="21"/>
    <w:uiPriority w:val="29"/>
    <w:semiHidden/>
    <w:rPr>
      <w:i/>
      <w:iCs/>
      <w:sz w:val="32"/>
    </w:rPr>
  </w:style>
  <w:style w:type="paragraph" w:styleId="ae">
    <w:name w:val="Intense Quote"/>
    <w:basedOn w:val="a"/>
    <w:next w:val="a"/>
    <w:link w:val="af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af">
    <w:name w:val="Выделенная цитата Знак"/>
    <w:basedOn w:val="a0"/>
    <w:link w:val="ae"/>
    <w:uiPriority w:val="30"/>
    <w:semiHidden/>
    <w:rPr>
      <w:b/>
      <w:i/>
      <w:iCs/>
      <w:sz w:val="32"/>
    </w:rPr>
  </w:style>
  <w:style w:type="character" w:styleId="af0">
    <w:name w:val="Subtle Reference"/>
    <w:basedOn w:val="a0"/>
    <w:uiPriority w:val="31"/>
    <w:semiHidden/>
    <w:unhideWhenUsed/>
    <w:qFormat/>
    <w:rPr>
      <w:caps/>
      <w:smallCaps w:val="0"/>
      <w:color w:val="4B3A2E" w:themeColor="tex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af2">
    <w:name w:val="Book Title"/>
    <w:basedOn w:val="a0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3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af4">
    <w:name w:val="Контактные данные"/>
    <w:basedOn w:val="a"/>
    <w:uiPriority w:val="2"/>
    <w:qFormat/>
    <w:pPr>
      <w:spacing w:after="920"/>
      <w:contextualSpacing/>
    </w:p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4B3A2E" w:themeColor="text2"/>
    </w:rPr>
  </w:style>
  <w:style w:type="character" w:styleId="af6">
    <w:name w:val="Intense Emphasis"/>
    <w:basedOn w:val="a0"/>
    <w:uiPriority w:val="21"/>
    <w:semiHidden/>
    <w:unhideWhenUsed/>
    <w:rPr>
      <w:b/>
      <w:i/>
      <w:iCs/>
      <w:color w:val="4B3A2E" w:themeColor="text2"/>
    </w:rPr>
  </w:style>
  <w:style w:type="paragraph" w:styleId="af7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8">
    <w:name w:val="List Paragraph"/>
    <w:basedOn w:val="a"/>
    <w:uiPriority w:val="34"/>
    <w:semiHidden/>
    <w:unhideWhenUsed/>
    <w:qFormat/>
    <w:pPr>
      <w:ind w:left="216" w:hanging="216"/>
      <w:contextualSpacing/>
    </w:pPr>
  </w:style>
  <w:style w:type="paragraph" w:customStyle="1" w:styleId="af9">
    <w:name w:val="Имя"/>
    <w:basedOn w:val="a"/>
    <w:link w:val="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Char">
    <w:name w:val="Имя Char"/>
    <w:basedOn w:val="a0"/>
    <w:link w:val="af9"/>
    <w:uiPriority w:val="1"/>
    <w:rPr>
      <w:b/>
      <w:caps/>
      <w:spacing w:val="21"/>
      <w:sz w:val="3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ozorukov/Library/Containers/com.microsoft.Word/Data/Library/Application%20Support/Microsoft/Office/16.0/DTS/ru-RU%7bC3F30BD3-FADF-2A45-9510-A9A831E3325A%7d/%7b19DADF6F-71F0-4740-95FB-A3CA70721F65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0768BC8F7A4A241B2A13A24372C83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ED67ED-1FD5-B344-83B2-5ACAD85D7E09}"/>
      </w:docPartPr>
      <w:docPartBody>
        <w:p w:rsidR="00000000" w:rsidRDefault="00D65B5E">
          <w:pPr>
            <w:pStyle w:val="10768BC8F7A4A241B2A13A24372C83AB"/>
          </w:pPr>
          <w:r>
            <w:t>Сводка навыков</w:t>
          </w:r>
        </w:p>
      </w:docPartBody>
    </w:docPart>
    <w:docPart>
      <w:docPartPr>
        <w:name w:val="716E2101BBDA9049BC99664BF71360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53B631-7ECC-8647-89B3-763DCD037CF7}"/>
      </w:docPartPr>
      <w:docPartBody>
        <w:p w:rsidR="00000000" w:rsidRDefault="00D65B5E">
          <w:pPr>
            <w:pStyle w:val="716E2101BBDA9049BC99664BF71360CD"/>
          </w:pPr>
          <w:r>
            <w:t>Образование</w:t>
          </w:r>
        </w:p>
      </w:docPartBody>
    </w:docPart>
    <w:docPart>
      <w:docPartPr>
        <w:name w:val="BCF31E4C0606D840A71AC424D8D71A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6D88F4-7E5B-A746-B67E-F962A5C7C23A}"/>
      </w:docPartPr>
      <w:docPartBody>
        <w:p w:rsidR="00000000" w:rsidRDefault="00D65B5E">
          <w:pPr>
            <w:pStyle w:val="BCF31E4C0606D840A71AC424D8D71A7A"/>
          </w:pPr>
          <w:r>
            <w:t>Диплом/дата окончания</w:t>
          </w:r>
        </w:p>
      </w:docPartBody>
    </w:docPart>
    <w:docPart>
      <w:docPartPr>
        <w:name w:val="8E1F4292BDDE5C4696E94C4817A7D7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48F43A-BCBB-8841-A445-57285172D268}"/>
      </w:docPartPr>
      <w:docPartBody>
        <w:p w:rsidR="00000000" w:rsidRDefault="00D65B5E">
          <w:pPr>
            <w:pStyle w:val="8E1F4292BDDE5C4696E94C4817A7D736"/>
          </w:pPr>
          <w:r>
            <w:t>Опыт работы</w:t>
          </w:r>
        </w:p>
      </w:docPartBody>
    </w:docPart>
    <w:docPart>
      <w:docPartPr>
        <w:name w:val="5F6650FCCCB3C048BE358E6448653B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649852-7AC3-4542-B468-0D09ADFDC52B}"/>
      </w:docPartPr>
      <w:docPartBody>
        <w:p w:rsidR="00000000" w:rsidRDefault="00D65B5E">
          <w:pPr>
            <w:pStyle w:val="5F6650FCCCB3C048BE358E6448653BEA"/>
          </w:pPr>
          <w:r>
            <w:t>Наименование работодателя</w:t>
          </w:r>
        </w:p>
      </w:docPartBody>
    </w:docPart>
    <w:docPart>
      <w:docPartPr>
        <w:name w:val="A554C34044678742BC5D25C2642276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E7460-D299-8B49-BEFB-17F21AEAE907}"/>
      </w:docPartPr>
      <w:docPartBody>
        <w:p w:rsidR="00000000" w:rsidRDefault="00D65B5E">
          <w:pPr>
            <w:pStyle w:val="A554C34044678742BC5D25C264227662"/>
          </w:pPr>
          <w:r>
            <w:t>Награды и благодарности</w:t>
          </w:r>
        </w:p>
      </w:docPartBody>
    </w:docPart>
    <w:docPart>
      <w:docPartPr>
        <w:name w:val="1F360181676A9A44B562FB0F97240E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6D74F3-ED08-9D41-9738-802A98AE44D6}"/>
      </w:docPartPr>
      <w:docPartBody>
        <w:p w:rsidR="00000000" w:rsidRDefault="00D65B5E">
          <w:pPr>
            <w:pStyle w:val="1F360181676A9A44B562FB0F97240EE8"/>
          </w:pPr>
          <w:r>
            <w:t>Тип награды/описание награды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5E"/>
    <w:rsid w:val="00D6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F1F8751F64D2C439F550ECBE9A1B24A">
    <w:name w:val="BF1F8751F64D2C439F550ECBE9A1B24A"/>
  </w:style>
  <w:style w:type="paragraph" w:customStyle="1" w:styleId="92039D1F9E911640A4223655F4A562AB">
    <w:name w:val="92039D1F9E911640A4223655F4A562AB"/>
  </w:style>
  <w:style w:type="paragraph" w:customStyle="1" w:styleId="10768BC8F7A4A241B2A13A24372C83AB">
    <w:name w:val="10768BC8F7A4A241B2A13A24372C83AB"/>
  </w:style>
  <w:style w:type="paragraph" w:customStyle="1" w:styleId="20D748433C1D1648AA0C39BF715EE2F4">
    <w:name w:val="20D748433C1D1648AA0C39BF715EE2F4"/>
  </w:style>
  <w:style w:type="paragraph" w:customStyle="1" w:styleId="716E2101BBDA9049BC99664BF71360CD">
    <w:name w:val="716E2101BBDA9049BC99664BF71360CD"/>
  </w:style>
  <w:style w:type="paragraph" w:customStyle="1" w:styleId="BCF31E4C0606D840A71AC424D8D71A7A">
    <w:name w:val="BCF31E4C0606D840A71AC424D8D71A7A"/>
  </w:style>
  <w:style w:type="paragraph" w:customStyle="1" w:styleId="772CFB57FBC08843B0841CE55C01DC97">
    <w:name w:val="772CFB57FBC08843B0841CE55C01DC97"/>
  </w:style>
  <w:style w:type="paragraph" w:customStyle="1" w:styleId="8E1F4292BDDE5C4696E94C4817A7D736">
    <w:name w:val="8E1F4292BDDE5C4696E94C4817A7D736"/>
  </w:style>
  <w:style w:type="paragraph" w:customStyle="1" w:styleId="5F6650FCCCB3C048BE358E6448653BEA">
    <w:name w:val="5F6650FCCCB3C048BE358E6448653BEA"/>
  </w:style>
  <w:style w:type="paragraph" w:customStyle="1" w:styleId="E9C43151D346B54EAEAA3C18F0E51CA4">
    <w:name w:val="E9C43151D346B54EAEAA3C18F0E51CA4"/>
  </w:style>
  <w:style w:type="paragraph" w:customStyle="1" w:styleId="D41EC04011078344BD0F285454DF2C0F">
    <w:name w:val="D41EC04011078344BD0F285454DF2C0F"/>
  </w:style>
  <w:style w:type="paragraph" w:customStyle="1" w:styleId="A554C34044678742BC5D25C264227662">
    <w:name w:val="A554C34044678742BC5D25C264227662"/>
  </w:style>
  <w:style w:type="paragraph" w:customStyle="1" w:styleId="1F360181676A9A44B562FB0F97240EE8">
    <w:name w:val="1F360181676A9A44B562FB0F97240EE8"/>
  </w:style>
  <w:style w:type="paragraph" w:customStyle="1" w:styleId="53C521BF3B43FE4DA2D0BA81A259D6C6">
    <w:name w:val="53C521BF3B43FE4DA2D0BA81A259D6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Простое резюме.dotx</Template>
  <TotalTime>8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Роман Косоруков</cp:lastModifiedBy>
  <cp:revision>1</cp:revision>
  <dcterms:created xsi:type="dcterms:W3CDTF">2019-12-19T20:58:00Z</dcterms:created>
  <dcterms:modified xsi:type="dcterms:W3CDTF">2019-12-19T21:07:00Z</dcterms:modified>
</cp:coreProperties>
</file>