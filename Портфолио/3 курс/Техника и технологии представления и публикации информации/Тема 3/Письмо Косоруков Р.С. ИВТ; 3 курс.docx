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545" w:rsidRPr="006B4B71" w:rsidRDefault="006B4B71">
      <w:pPr>
        <w:pStyle w:val="aa"/>
      </w:pPr>
      <w:r w:rsidRPr="006B4B71">
        <w:t>10.12.2019</w:t>
      </w:r>
    </w:p>
    <w:p w:rsidR="00587545" w:rsidRPr="006B4B71" w:rsidRDefault="006B4B71">
      <w:pPr>
        <w:pStyle w:val="afb"/>
      </w:pPr>
      <w:r>
        <w:t xml:space="preserve">Власовой Е.З. </w:t>
      </w:r>
    </w:p>
    <w:p w:rsidR="00587545" w:rsidRPr="006B4B71" w:rsidRDefault="006B4B71" w:rsidP="00BD527C">
      <w:pPr>
        <w:pStyle w:val="a3"/>
      </w:pPr>
      <w:r>
        <w:t xml:space="preserve">Наб. реки мойки 48 </w:t>
      </w:r>
      <w:r w:rsidRPr="006B4B71">
        <w:t>|</w:t>
      </w:r>
      <w:r>
        <w:t xml:space="preserve"> санкт-петербург</w:t>
      </w:r>
    </w:p>
    <w:p w:rsidR="00587545" w:rsidRPr="0058284F" w:rsidRDefault="006B4B71" w:rsidP="006B4B71">
      <w:r>
        <w:t xml:space="preserve">Уважаемая Елена </w:t>
      </w:r>
      <w:proofErr w:type="spellStart"/>
      <w:r>
        <w:t>Зотиковна</w:t>
      </w:r>
      <w:proofErr w:type="spellEnd"/>
      <w:r>
        <w:t>!</w:t>
      </w:r>
      <w:r>
        <w:br/>
        <w:t>Я, студент 3 курса, Косоруков Роман Сергеевич, довожу до Вашего сведения, что не имею академических задолженностей за 5 семестр, и прошу рассмотреть мою кандидатуру на повышенную стипендию.</w:t>
      </w:r>
    </w:p>
    <w:sdt>
      <w:sdtPr>
        <w:id w:val="-1894884102"/>
        <w:placeholder>
          <w:docPart w:val="124BAA6DB5B8B14DB4812A2D3AF8F899"/>
        </w:placeholder>
        <w:showingPlcHdr/>
        <w15:appearance w15:val="hidden"/>
      </w:sdtPr>
      <w:sdtEndPr/>
      <w:sdtContent>
        <w:p w:rsidR="00587545" w:rsidRPr="0058284F" w:rsidRDefault="00FB0D86">
          <w:pPr>
            <w:pStyle w:val="a6"/>
          </w:pPr>
          <w:r w:rsidRPr="0058284F">
            <w:t>С уважением,</w:t>
          </w:r>
        </w:p>
      </w:sdtContent>
    </w:sdt>
    <w:p w:rsidR="00587545" w:rsidRPr="0058284F" w:rsidRDefault="006B4B71">
      <w:pPr>
        <w:pStyle w:val="a8"/>
      </w:pPr>
      <w:r>
        <w:t>студент 3 курса,</w:t>
      </w:r>
      <w:r>
        <w:br/>
        <w:t>Косоруков Р.С.</w:t>
      </w:r>
      <w:bookmarkStart w:id="0" w:name="_GoBack"/>
      <w:bookmarkEnd w:id="0"/>
    </w:p>
    <w:sectPr w:rsidR="00587545" w:rsidRPr="0058284F">
      <w:footerReference w:type="default" r:id="rId9"/>
      <w:footerReference w:type="first" r:id="rId10"/>
      <w:pgSz w:w="11907" w:h="16839" w:code="9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572" w:rsidRDefault="00F95572">
      <w:pPr>
        <w:spacing w:before="0" w:after="0" w:line="240" w:lineRule="auto"/>
      </w:pPr>
      <w:r>
        <w:separator/>
      </w:r>
    </w:p>
    <w:p w:rsidR="00F95572" w:rsidRDefault="00F95572"/>
    <w:p w:rsidR="00F95572" w:rsidRDefault="00F95572"/>
    <w:p w:rsidR="00F95572" w:rsidRDefault="00F95572"/>
  </w:endnote>
  <w:endnote w:type="continuationSeparator" w:id="0">
    <w:p w:rsidR="00F95572" w:rsidRDefault="00F95572">
      <w:pPr>
        <w:spacing w:before="0" w:after="0" w:line="240" w:lineRule="auto"/>
      </w:pPr>
      <w:r>
        <w:continuationSeparator/>
      </w:r>
    </w:p>
    <w:p w:rsidR="00F95572" w:rsidRDefault="00F95572"/>
    <w:p w:rsidR="00F95572" w:rsidRDefault="00F95572"/>
    <w:p w:rsidR="00F95572" w:rsidRDefault="00F955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545" w:rsidRDefault="00FB0D86">
        <w:pPr>
          <w:pStyle w:val="af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45" w:rsidRPr="006B4B71" w:rsidRDefault="006B4B71" w:rsidP="00BD527C">
    <w:pPr>
      <w:pStyle w:val="afd"/>
    </w:pPr>
    <w:r>
      <w:t>Санкт-Петербург |</w:t>
    </w:r>
    <w:r>
      <w:rPr>
        <w:lang w:val="en-US"/>
      </w:rPr>
      <w:t xml:space="preserve"> </w:t>
    </w:r>
    <w:r>
      <w:t>Россия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572" w:rsidRDefault="00F95572">
      <w:pPr>
        <w:spacing w:before="0" w:after="0" w:line="240" w:lineRule="auto"/>
      </w:pPr>
      <w:r>
        <w:separator/>
      </w:r>
    </w:p>
    <w:p w:rsidR="00F95572" w:rsidRDefault="00F95572"/>
    <w:p w:rsidR="00F95572" w:rsidRDefault="00F95572"/>
    <w:p w:rsidR="00F95572" w:rsidRDefault="00F95572"/>
  </w:footnote>
  <w:footnote w:type="continuationSeparator" w:id="0">
    <w:p w:rsidR="00F95572" w:rsidRDefault="00F95572">
      <w:pPr>
        <w:spacing w:before="0" w:after="0" w:line="240" w:lineRule="auto"/>
      </w:pPr>
      <w:r>
        <w:continuationSeparator/>
      </w:r>
    </w:p>
    <w:p w:rsidR="00F95572" w:rsidRDefault="00F95572"/>
    <w:p w:rsidR="00F95572" w:rsidRDefault="00F95572"/>
    <w:p w:rsidR="00F95572" w:rsidRDefault="00F9557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1"/>
    <w:rsid w:val="002B7569"/>
    <w:rsid w:val="0058284F"/>
    <w:rsid w:val="00587545"/>
    <w:rsid w:val="006B4B71"/>
    <w:rsid w:val="00BD527C"/>
    <w:rsid w:val="00D93D39"/>
    <w:rsid w:val="00F95572"/>
    <w:rsid w:val="00FB0D86"/>
    <w:rsid w:val="00F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102F9"/>
  <w15:chartTrackingRefBased/>
  <w15:docId w15:val="{DB39CE0C-584C-2A43-8CB8-D48C8C1D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ru-RU" w:eastAsia="ja-JP" w:bidi="ru-RU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D3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"/>
    <w:basedOn w:val="a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4">
    <w:name w:val="Book Title"/>
    <w:basedOn w:val="a0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a1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Closing"/>
    <w:basedOn w:val="a"/>
    <w:link w:val="a7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a7">
    <w:name w:val="Прощание Знак"/>
    <w:basedOn w:val="a0"/>
    <w:link w:val="a6"/>
    <w:uiPriority w:val="32"/>
    <w:rPr>
      <w:rFonts w:eastAsiaTheme="minorEastAsia"/>
      <w:bCs/>
      <w:caps/>
      <w:spacing w:val="28"/>
      <w:szCs w:val="18"/>
    </w:rPr>
  </w:style>
  <w:style w:type="paragraph" w:styleId="a8">
    <w:name w:val="Signature"/>
    <w:basedOn w:val="a"/>
    <w:link w:val="a9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a9">
    <w:name w:val="Подпись Знак"/>
    <w:basedOn w:val="a0"/>
    <w:link w:val="a8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aa">
    <w:name w:val="Date"/>
    <w:basedOn w:val="a"/>
    <w:link w:val="ab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b">
    <w:name w:val="Дата Знак"/>
    <w:basedOn w:val="a0"/>
    <w:link w:val="aa"/>
    <w:uiPriority w:val="1"/>
    <w:rPr>
      <w:b/>
      <w:spacing w:val="28"/>
      <w:sz w:val="32"/>
    </w:rPr>
  </w:style>
  <w:style w:type="character" w:styleId="ac">
    <w:name w:val="Emphasis"/>
    <w:basedOn w:val="a0"/>
    <w:uiPriority w:val="20"/>
    <w:semiHidden/>
    <w:unhideWhenUsed/>
    <w:qFormat/>
    <w:rPr>
      <w:i/>
      <w:iCs/>
      <w:color w:val="F98723" w:themeColor="accent2"/>
    </w:rPr>
  </w:style>
  <w:style w:type="paragraph" w:styleId="ad">
    <w:name w:val="Title"/>
    <w:basedOn w:val="a"/>
    <w:next w:val="a"/>
    <w:link w:val="a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F98723" w:themeColor="accent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af1">
    <w:name w:val="Выделенная цитата Знак"/>
    <w:basedOn w:val="a0"/>
    <w:link w:val="af0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af2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-31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color w:val="0072C6" w:themeColor="accent1"/>
      <w:sz w:val="24"/>
      <w:szCs w:val="24"/>
    </w:rPr>
  </w:style>
  <w:style w:type="character" w:styleId="af4">
    <w:name w:val="Strong"/>
    <w:basedOn w:val="a0"/>
    <w:uiPriority w:val="22"/>
    <w:semiHidden/>
    <w:unhideWhenUsed/>
    <w:qFormat/>
    <w:rPr>
      <w:b/>
      <w:bCs/>
      <w:color w:val="0072C6" w:themeColor="accent1"/>
    </w:rPr>
  </w:style>
  <w:style w:type="paragraph" w:styleId="af5">
    <w:name w:val="Subtitle"/>
    <w:basedOn w:val="a"/>
    <w:link w:val="af6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af6">
    <w:name w:val="Подзаголовок Знак"/>
    <w:basedOn w:val="a0"/>
    <w:link w:val="af5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0072C6" w:themeColor="accent1"/>
    </w:rPr>
  </w:style>
  <w:style w:type="character" w:styleId="af8">
    <w:name w:val="Subtle Reference"/>
    <w:basedOn w:val="a0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Знак"/>
    <w:basedOn w:val="a0"/>
    <w:link w:val="ad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afa">
    <w:name w:val="TOC Heading"/>
    <w:basedOn w:val="1"/>
    <w:next w:val="a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fb">
    <w:name w:val="Salutation"/>
    <w:basedOn w:val="a"/>
    <w:next w:val="a"/>
    <w:link w:val="afc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fc">
    <w:name w:val="Приветствие Знак"/>
    <w:basedOn w:val="a0"/>
    <w:link w:val="afb"/>
    <w:uiPriority w:val="3"/>
    <w:rPr>
      <w:rFonts w:asciiTheme="majorHAnsi" w:hAnsiTheme="majorHAnsi"/>
      <w:caps/>
      <w:color w:val="0072C6" w:themeColor="accent1"/>
      <w:sz w:val="72"/>
    </w:rPr>
  </w:style>
  <w:style w:type="paragraph" w:styleId="afd">
    <w:name w:val="footer"/>
    <w:basedOn w:val="a"/>
    <w:link w:val="af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e">
    <w:name w:val="Нижний колонтитул Знак"/>
    <w:basedOn w:val="a0"/>
    <w:link w:val="afd"/>
    <w:uiPriority w:val="99"/>
    <w:rPr>
      <w:color w:val="FFFFFF" w:themeColor="background1"/>
      <w:shd w:val="clear" w:color="auto" w:fill="0072C6" w:themeFill="accent1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f">
    <w:name w:val="header"/>
    <w:basedOn w:val="a"/>
    <w:link w:val="aff0"/>
    <w:uiPriority w:val="99"/>
    <w:unhideWhenUsed/>
    <w:pPr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zorukov/Library/Containers/com.microsoft.Word/Data/Library/Application%20Support/Microsoft/Office/16.0/DTS/ru-RU%7bC3F30BD3-FADF-2A45-9510-A9A831E3325A%7d/%7b31067EE3-EF1D-BA43-8AB1-AC1208027BF7%7dtf100020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4BAA6DB5B8B14DB4812A2D3AF8F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45430-36BF-B349-9397-C3E9E317C771}"/>
      </w:docPartPr>
      <w:docPartBody>
        <w:p w:rsidR="00000000" w:rsidRDefault="0001201C">
          <w:pPr>
            <w:pStyle w:val="124BAA6DB5B8B14DB4812A2D3AF8F899"/>
          </w:pPr>
          <w:r w:rsidRPr="0058284F">
            <w:t>С уважением,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1C"/>
    <w:rsid w:val="0001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99A191B378734ABC34D38DBBB7A952">
    <w:name w:val="EE99A191B378734ABC34D38DBBB7A952"/>
  </w:style>
  <w:style w:type="paragraph" w:customStyle="1" w:styleId="6E2786B9B7EE8D4BB61E46C4494BFA16">
    <w:name w:val="6E2786B9B7EE8D4BB61E46C4494BFA16"/>
  </w:style>
  <w:style w:type="paragraph" w:customStyle="1" w:styleId="DC46745DB62F5240BA5A50BED37866EB">
    <w:name w:val="DC46745DB62F5240BA5A50BED37866EB"/>
  </w:style>
  <w:style w:type="paragraph" w:customStyle="1" w:styleId="845468BA09FF4E4E958FF848EAA943D6">
    <w:name w:val="845468BA09FF4E4E958FF848EAA943D6"/>
  </w:style>
  <w:style w:type="paragraph" w:customStyle="1" w:styleId="124BAA6DB5B8B14DB4812A2D3AF8F899">
    <w:name w:val="124BAA6DB5B8B14DB4812A2D3AF8F899"/>
  </w:style>
  <w:style w:type="paragraph" w:customStyle="1" w:styleId="8B95F78B7797304F9C192DC0F641F736">
    <w:name w:val="8B95F78B7797304F9C192DC0F641F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письмо.dotx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2019-12-20T10:40:00Z</dcterms:created>
  <dcterms:modified xsi:type="dcterms:W3CDTF">2019-12-20T10:45:00Z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